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EFF3FA"/>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5C62B8" w14:paraId="7F5A5C5B" w14:textId="77777777">
        <w:tc>
          <w:tcPr>
            <w:tcW w:w="965" w:type="dxa"/>
            <w:shd w:val="clear" w:color="auto" w:fill="3A3A3A" w:themeFill="text2"/>
          </w:tcPr>
          <w:p w14:paraId="392450E6" w14:textId="77777777" w:rsidR="005C62B8" w:rsidRDefault="005C62B8">
            <w:pPr>
              <w:spacing w:before="260"/>
            </w:pPr>
          </w:p>
        </w:tc>
        <w:tc>
          <w:tcPr>
            <w:tcW w:w="518" w:type="dxa"/>
          </w:tcPr>
          <w:p w14:paraId="4140563B" w14:textId="77777777" w:rsidR="005C62B8" w:rsidRDefault="005C62B8">
            <w:pPr>
              <w:spacing w:before="260"/>
            </w:pPr>
          </w:p>
        </w:tc>
        <w:tc>
          <w:tcPr>
            <w:tcW w:w="8581" w:type="dxa"/>
          </w:tcPr>
          <w:p w14:paraId="5C38E4A2" w14:textId="677C9C1B" w:rsidR="005C62B8" w:rsidRPr="00AB0ED4" w:rsidRDefault="008D340C">
            <w:pPr>
              <w:pStyle w:val="Title"/>
              <w:rPr>
                <w:sz w:val="76"/>
                <w:szCs w:val="76"/>
              </w:rPr>
            </w:pPr>
            <w:r w:rsidRPr="00AB0ED4">
              <w:rPr>
                <w:sz w:val="76"/>
                <w:szCs w:val="76"/>
              </w:rPr>
              <w:t>schutz and maslow</w:t>
            </w:r>
            <w:r w:rsidR="00AB0ED4" w:rsidRPr="00AB0ED4">
              <w:rPr>
                <w:sz w:val="76"/>
                <w:szCs w:val="76"/>
              </w:rPr>
              <w:t>’s theory</w:t>
            </w:r>
            <w:r w:rsidRPr="00AB0ED4">
              <w:rPr>
                <w:sz w:val="76"/>
                <w:szCs w:val="76"/>
              </w:rPr>
              <w:t xml:space="preserve"> needs</w:t>
            </w:r>
          </w:p>
          <w:p w14:paraId="1787BEEA" w14:textId="77777777" w:rsidR="005C62B8" w:rsidRDefault="008D340C">
            <w:pPr>
              <w:pStyle w:val="Subtitle"/>
            </w:pPr>
            <w:r>
              <w:t>SSG103</w:t>
            </w:r>
          </w:p>
          <w:p w14:paraId="0DA7F478" w14:textId="14574FDB" w:rsidR="00AB0ED4" w:rsidRDefault="00AB0ED4">
            <w:pPr>
              <w:pStyle w:val="Subtitle"/>
            </w:pPr>
            <w:r>
              <w:t>2</w:t>
            </w:r>
            <w:r w:rsidRPr="00AB0ED4">
              <w:rPr>
                <w:vertAlign w:val="superscript"/>
              </w:rPr>
              <w:t>nd</w:t>
            </w:r>
            <w:r>
              <w:t xml:space="preserve"> Assignment</w:t>
            </w:r>
          </w:p>
        </w:tc>
      </w:tr>
    </w:tbl>
    <w:p w14:paraId="4CA983D6" w14:textId="5134020B" w:rsidR="005C62B8" w:rsidRDefault="00AB0ED4">
      <w:r>
        <w:t>__________________________________</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6"/>
        <w:gridCol w:w="4923"/>
      </w:tblGrid>
      <w:tr w:rsidR="008D340C" w14:paraId="4B831050" w14:textId="77777777" w:rsidTr="008D340C">
        <w:tc>
          <w:tcPr>
            <w:tcW w:w="4286" w:type="dxa"/>
          </w:tcPr>
          <w:p w14:paraId="04E9FDE3" w14:textId="01C490B0" w:rsidR="008D340C" w:rsidRPr="008D340C" w:rsidRDefault="008D340C" w:rsidP="008D340C">
            <w:pPr>
              <w:rPr>
                <w:i/>
                <w:iCs/>
                <w:sz w:val="40"/>
                <w:szCs w:val="40"/>
              </w:rPr>
            </w:pPr>
            <w:r w:rsidRPr="008D340C">
              <w:rPr>
                <w:i/>
                <w:iCs/>
                <w:sz w:val="40"/>
                <w:szCs w:val="40"/>
              </w:rPr>
              <w:t>Name</w:t>
            </w:r>
          </w:p>
        </w:tc>
        <w:tc>
          <w:tcPr>
            <w:tcW w:w="4923" w:type="dxa"/>
          </w:tcPr>
          <w:p w14:paraId="1FBDB2DA" w14:textId="0E3ADB73" w:rsidR="008D340C" w:rsidRPr="008D340C" w:rsidRDefault="008D340C" w:rsidP="008D340C">
            <w:pPr>
              <w:jc w:val="right"/>
              <w:rPr>
                <w:b/>
                <w:bCs/>
                <w:sz w:val="40"/>
                <w:szCs w:val="40"/>
              </w:rPr>
            </w:pPr>
            <w:r w:rsidRPr="008D340C">
              <w:rPr>
                <w:b/>
                <w:bCs/>
                <w:sz w:val="40"/>
                <w:szCs w:val="40"/>
              </w:rPr>
              <w:t>TRẦN THANH DƯƠNG</w:t>
            </w:r>
          </w:p>
        </w:tc>
      </w:tr>
      <w:tr w:rsidR="008D340C" w14:paraId="34AEBBB8" w14:textId="77777777" w:rsidTr="008D340C">
        <w:tc>
          <w:tcPr>
            <w:tcW w:w="4286" w:type="dxa"/>
          </w:tcPr>
          <w:p w14:paraId="7E15B2F6" w14:textId="52BFF08E" w:rsidR="008D340C" w:rsidRPr="008D340C" w:rsidRDefault="008D340C" w:rsidP="008D340C">
            <w:pPr>
              <w:rPr>
                <w:i/>
                <w:iCs/>
                <w:sz w:val="40"/>
                <w:szCs w:val="40"/>
              </w:rPr>
            </w:pPr>
            <w:r w:rsidRPr="008D340C">
              <w:rPr>
                <w:i/>
                <w:iCs/>
                <w:sz w:val="40"/>
                <w:szCs w:val="40"/>
              </w:rPr>
              <w:t>Student’s Code</w:t>
            </w:r>
          </w:p>
        </w:tc>
        <w:tc>
          <w:tcPr>
            <w:tcW w:w="4923" w:type="dxa"/>
          </w:tcPr>
          <w:p w14:paraId="217F88C5" w14:textId="6E9BD447" w:rsidR="008D340C" w:rsidRPr="008D340C" w:rsidRDefault="008D340C" w:rsidP="008D340C">
            <w:pPr>
              <w:jc w:val="right"/>
              <w:rPr>
                <w:b/>
                <w:bCs/>
                <w:sz w:val="40"/>
                <w:szCs w:val="40"/>
              </w:rPr>
            </w:pPr>
            <w:r w:rsidRPr="008D340C">
              <w:rPr>
                <w:b/>
                <w:bCs/>
                <w:sz w:val="40"/>
                <w:szCs w:val="40"/>
              </w:rPr>
              <w:t>SE160185</w:t>
            </w:r>
          </w:p>
        </w:tc>
      </w:tr>
    </w:tbl>
    <w:p w14:paraId="04FBBF31" w14:textId="22494DA5" w:rsidR="00AB0ED4" w:rsidRDefault="00AB0ED4" w:rsidP="008D340C">
      <w:pPr>
        <w:ind w:hanging="1483"/>
      </w:pPr>
      <w:r>
        <w:rPr>
          <w:noProof/>
          <w:lang w:eastAsia="en-US"/>
        </w:rPr>
        <w:drawing>
          <wp:anchor distT="0" distB="0" distL="114300" distR="114300" simplePos="0" relativeHeight="251658240" behindDoc="0" locked="0" layoutInCell="1" allowOverlap="1" wp14:anchorId="035FD42A" wp14:editId="51E0E178">
            <wp:simplePos x="0" y="0"/>
            <wp:positionH relativeFrom="column">
              <wp:posOffset>-941472</wp:posOffset>
            </wp:positionH>
            <wp:positionV relativeFrom="paragraph">
              <wp:posOffset>508000</wp:posOffset>
            </wp:positionV>
            <wp:extent cx="7789545" cy="4996180"/>
            <wp:effectExtent l="0" t="0" r="0" b="0"/>
            <wp:wrapThrough wrapText="bothSides">
              <wp:wrapPolygon edited="0">
                <wp:start x="0" y="0"/>
                <wp:lineTo x="0" y="21523"/>
                <wp:lineTo x="21552" y="21523"/>
                <wp:lineTo x="2155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7789545" cy="4996180"/>
                    </a:xfrm>
                    <a:prstGeom prst="rect">
                      <a:avLst/>
                    </a:prstGeom>
                  </pic:spPr>
                </pic:pic>
              </a:graphicData>
            </a:graphic>
            <wp14:sizeRelH relativeFrom="page">
              <wp14:pctWidth>0</wp14:pctWidth>
            </wp14:sizeRelH>
            <wp14:sizeRelV relativeFrom="page">
              <wp14:pctHeight>0</wp14:pctHeight>
            </wp14:sizeRelV>
          </wp:anchor>
        </w:drawing>
      </w:r>
    </w:p>
    <w:p w14:paraId="313790C5" w14:textId="3ABF1F41" w:rsidR="00AB0ED4" w:rsidRPr="00AB0ED4" w:rsidRDefault="00AB0ED4" w:rsidP="00AB0ED4">
      <w:pPr>
        <w:pStyle w:val="Heading1"/>
        <w:rPr>
          <w:sz w:val="40"/>
          <w:szCs w:val="40"/>
        </w:rPr>
      </w:pPr>
      <w:r w:rsidRPr="00AB0ED4">
        <w:rPr>
          <w:sz w:val="40"/>
          <w:szCs w:val="40"/>
        </w:rPr>
        <w:lastRenderedPageBreak/>
        <w:t>Schutz’s interpersonal needs theory</w:t>
      </w:r>
    </w:p>
    <w:p w14:paraId="38D40955" w14:textId="667191F4" w:rsidR="00834184" w:rsidRPr="00583B7B" w:rsidRDefault="00AB0ED4" w:rsidP="00834184">
      <w:pPr>
        <w:tabs>
          <w:tab w:val="left" w:pos="2866"/>
        </w:tabs>
        <w:ind w:hanging="1483"/>
        <w:jc w:val="both"/>
      </w:pPr>
      <w:r>
        <w:tab/>
      </w:r>
      <w:r w:rsidR="00583B7B" w:rsidRPr="00583B7B">
        <w:t xml:space="preserve">William Schutz proposed the </w:t>
      </w:r>
      <w:r w:rsidR="00583B7B" w:rsidRPr="00583B7B">
        <w:rPr>
          <w:b/>
          <w:bCs/>
        </w:rPr>
        <w:t>Fundamental Interpersonal Relations Orientation (FIRO)</w:t>
      </w:r>
      <w:r w:rsidR="00583B7B" w:rsidRPr="00583B7B">
        <w:t xml:space="preserve"> theory of interpersonal relations in 1958. This idea explains how a group of individuals interact with one another.</w:t>
      </w:r>
    </w:p>
    <w:p w14:paraId="34B301F0" w14:textId="73B9E90C" w:rsidR="00834184" w:rsidRPr="00BD2754" w:rsidRDefault="00834184" w:rsidP="00834184">
      <w:pPr>
        <w:tabs>
          <w:tab w:val="left" w:pos="2866"/>
        </w:tabs>
        <w:jc w:val="both"/>
      </w:pPr>
      <w:r w:rsidRPr="00BD2754">
        <w:t>There are 3 needs he discussed were the need for:</w:t>
      </w:r>
    </w:p>
    <w:p w14:paraId="3E2E6918" w14:textId="25FBA67E" w:rsidR="00834184" w:rsidRPr="00BD2754" w:rsidRDefault="00834184" w:rsidP="00834184">
      <w:pPr>
        <w:pStyle w:val="ListParagraph"/>
        <w:numPr>
          <w:ilvl w:val="0"/>
          <w:numId w:val="11"/>
        </w:numPr>
        <w:tabs>
          <w:tab w:val="left" w:pos="2866"/>
        </w:tabs>
        <w:jc w:val="both"/>
      </w:pPr>
      <w:r w:rsidRPr="00BD2754">
        <w:t xml:space="preserve">Inclusion – the need for belonging (or the need </w:t>
      </w:r>
      <w:r w:rsidR="008B0702">
        <w:t>to</w:t>
      </w:r>
      <w:r w:rsidRPr="00BD2754">
        <w:t xml:space="preserve"> be part of a group of people)</w:t>
      </w:r>
    </w:p>
    <w:p w14:paraId="0B9B59BF" w14:textId="0BC9FD18" w:rsidR="00834184" w:rsidRPr="00BD2754" w:rsidRDefault="00834184" w:rsidP="00834184">
      <w:pPr>
        <w:pStyle w:val="ListParagraph"/>
        <w:numPr>
          <w:ilvl w:val="1"/>
          <w:numId w:val="11"/>
        </w:numPr>
        <w:tabs>
          <w:tab w:val="left" w:pos="2866"/>
        </w:tabs>
        <w:jc w:val="both"/>
      </w:pPr>
      <w:proofErr w:type="spellStart"/>
      <w:r w:rsidRPr="00BD2754">
        <w:t>Oversocials</w:t>
      </w:r>
      <w:proofErr w:type="spellEnd"/>
      <w:r w:rsidRPr="00BD2754">
        <w:t>: don’t want to be ignored or outside of a group.</w:t>
      </w:r>
    </w:p>
    <w:p w14:paraId="1127ABD2" w14:textId="7B5EA60E" w:rsidR="00834184" w:rsidRPr="00BD2754" w:rsidRDefault="00834184" w:rsidP="00834184">
      <w:pPr>
        <w:pStyle w:val="ListParagraph"/>
        <w:numPr>
          <w:ilvl w:val="1"/>
          <w:numId w:val="11"/>
        </w:numPr>
        <w:tabs>
          <w:tab w:val="left" w:pos="2866"/>
        </w:tabs>
        <w:jc w:val="both"/>
      </w:pPr>
      <w:proofErr w:type="spellStart"/>
      <w:r w:rsidRPr="00BD2754">
        <w:t>Undersocials</w:t>
      </w:r>
      <w:proofErr w:type="spellEnd"/>
      <w:r w:rsidRPr="00BD2754">
        <w:t>: want to be left alone.</w:t>
      </w:r>
    </w:p>
    <w:p w14:paraId="79155D52" w14:textId="27D5E42C" w:rsidR="00834184" w:rsidRPr="00BD2754" w:rsidRDefault="00834184" w:rsidP="00834184">
      <w:pPr>
        <w:pStyle w:val="ListParagraph"/>
        <w:numPr>
          <w:ilvl w:val="0"/>
          <w:numId w:val="11"/>
        </w:numPr>
        <w:tabs>
          <w:tab w:val="left" w:pos="2866"/>
        </w:tabs>
        <w:jc w:val="both"/>
      </w:pPr>
      <w:r w:rsidRPr="00BD2754">
        <w:t>Control – the need to maintain power and influence.</w:t>
      </w:r>
    </w:p>
    <w:p w14:paraId="539F271A" w14:textId="0B5469B5" w:rsidR="00834184" w:rsidRPr="00BD2754" w:rsidRDefault="00834184" w:rsidP="00834184">
      <w:pPr>
        <w:pStyle w:val="ListParagraph"/>
        <w:numPr>
          <w:ilvl w:val="1"/>
          <w:numId w:val="11"/>
        </w:numPr>
        <w:tabs>
          <w:tab w:val="left" w:pos="2866"/>
        </w:tabs>
        <w:jc w:val="both"/>
      </w:pPr>
      <w:r w:rsidRPr="00BD2754">
        <w:t>Autocrats: refer people who are self-driven and responsible.</w:t>
      </w:r>
    </w:p>
    <w:p w14:paraId="12A59059" w14:textId="4067F8D4" w:rsidR="00834184" w:rsidRPr="00BD2754" w:rsidRDefault="00834184" w:rsidP="00834184">
      <w:pPr>
        <w:pStyle w:val="ListParagraph"/>
        <w:numPr>
          <w:ilvl w:val="1"/>
          <w:numId w:val="11"/>
        </w:numPr>
        <w:tabs>
          <w:tab w:val="left" w:pos="2866"/>
        </w:tabs>
        <w:jc w:val="both"/>
      </w:pPr>
      <w:proofErr w:type="spellStart"/>
      <w:r w:rsidRPr="00BD2754">
        <w:t>Abdicrats</w:t>
      </w:r>
      <w:proofErr w:type="spellEnd"/>
      <w:r w:rsidRPr="00BD2754">
        <w:t>: refer the followers who look to other direction.</w:t>
      </w:r>
    </w:p>
    <w:p w14:paraId="31EAD85E" w14:textId="6FC1C011" w:rsidR="00834184" w:rsidRPr="00BD2754" w:rsidRDefault="00834184" w:rsidP="00834184">
      <w:pPr>
        <w:pStyle w:val="ListParagraph"/>
        <w:numPr>
          <w:ilvl w:val="1"/>
          <w:numId w:val="11"/>
        </w:numPr>
        <w:tabs>
          <w:tab w:val="left" w:pos="2866"/>
        </w:tabs>
        <w:jc w:val="both"/>
      </w:pPr>
      <w:r w:rsidRPr="00BD2754">
        <w:t xml:space="preserve">Democrats: </w:t>
      </w:r>
      <w:r w:rsidR="00740480" w:rsidRPr="00BD2754">
        <w:t>refer people who fall in the middle, looking to get things done through teamwork.</w:t>
      </w:r>
    </w:p>
    <w:p w14:paraId="61206B1A" w14:textId="1059C595" w:rsidR="00740480" w:rsidRPr="00BD2754" w:rsidRDefault="00740480" w:rsidP="00740480">
      <w:pPr>
        <w:pStyle w:val="ListParagraph"/>
        <w:numPr>
          <w:ilvl w:val="0"/>
          <w:numId w:val="11"/>
        </w:numPr>
        <w:tabs>
          <w:tab w:val="left" w:pos="2866"/>
        </w:tabs>
        <w:jc w:val="both"/>
      </w:pPr>
      <w:r w:rsidRPr="00BD2754">
        <w:t>Affection – the need for recognition.</w:t>
      </w:r>
    </w:p>
    <w:p w14:paraId="5EFDA677" w14:textId="139D324E" w:rsidR="00740480" w:rsidRPr="00BD2754" w:rsidRDefault="00740480" w:rsidP="00740480">
      <w:pPr>
        <w:pStyle w:val="ListParagraph"/>
        <w:numPr>
          <w:ilvl w:val="1"/>
          <w:numId w:val="11"/>
        </w:numPr>
        <w:tabs>
          <w:tab w:val="left" w:pos="2866"/>
        </w:tabs>
        <w:jc w:val="both"/>
      </w:pPr>
      <w:proofErr w:type="spellStart"/>
      <w:r w:rsidRPr="00BD2754">
        <w:t>Underpersonals</w:t>
      </w:r>
      <w:proofErr w:type="spellEnd"/>
      <w:r w:rsidRPr="00BD2754">
        <w:t>: shy from interactions.</w:t>
      </w:r>
    </w:p>
    <w:p w14:paraId="2C0AC8D9" w14:textId="20BFEF35" w:rsidR="00740480" w:rsidRPr="00BD2754" w:rsidRDefault="00740480" w:rsidP="00BD2754">
      <w:pPr>
        <w:pStyle w:val="ListParagraph"/>
        <w:numPr>
          <w:ilvl w:val="1"/>
          <w:numId w:val="11"/>
        </w:numPr>
        <w:tabs>
          <w:tab w:val="left" w:pos="2866"/>
        </w:tabs>
        <w:jc w:val="both"/>
      </w:pPr>
      <w:proofErr w:type="spellStart"/>
      <w:r w:rsidRPr="00BD2754">
        <w:t>Overpersonals</w:t>
      </w:r>
      <w:proofErr w:type="spellEnd"/>
      <w:r w:rsidRPr="00BD2754">
        <w:t>: have strong need for interactions.</w:t>
      </w:r>
    </w:p>
    <w:p w14:paraId="0079C996" w14:textId="0D4B64EC" w:rsidR="00740480" w:rsidRDefault="00740480" w:rsidP="00BD2754">
      <w:pPr>
        <w:pStyle w:val="Heading1"/>
        <w:ind w:right="-489"/>
        <w:jc w:val="both"/>
        <w:rPr>
          <w:sz w:val="40"/>
          <w:szCs w:val="40"/>
        </w:rPr>
      </w:pPr>
      <w:r w:rsidRPr="00740480">
        <w:rPr>
          <w:sz w:val="40"/>
          <w:szCs w:val="40"/>
        </w:rPr>
        <w:t>dicuss two characters from film/movie</w:t>
      </w:r>
      <w:r w:rsidR="002F4700">
        <w:rPr>
          <w:sz w:val="40"/>
          <w:szCs w:val="40"/>
        </w:rPr>
        <w:t xml:space="preserve"> – HARRY POTTER AND TOM RIDDLE (VOLDEMORT)</w:t>
      </w:r>
    </w:p>
    <w:tbl>
      <w:tblPr>
        <w:tblStyle w:val="TableGrid"/>
        <w:tblW w:w="9067" w:type="dxa"/>
        <w:tblLook w:val="04A0" w:firstRow="1" w:lastRow="0" w:firstColumn="1" w:lastColumn="0" w:noHBand="0" w:noVBand="1"/>
      </w:tblPr>
      <w:tblGrid>
        <w:gridCol w:w="1586"/>
        <w:gridCol w:w="3809"/>
        <w:gridCol w:w="3672"/>
      </w:tblGrid>
      <w:tr w:rsidR="00BD2754" w14:paraId="466C5154" w14:textId="77777777" w:rsidTr="00BD2754">
        <w:tc>
          <w:tcPr>
            <w:tcW w:w="1555" w:type="dxa"/>
          </w:tcPr>
          <w:p w14:paraId="4B507177" w14:textId="77777777" w:rsidR="00BD2754" w:rsidRDefault="00BD2754" w:rsidP="006767AA"/>
        </w:tc>
        <w:tc>
          <w:tcPr>
            <w:tcW w:w="3827" w:type="dxa"/>
          </w:tcPr>
          <w:p w14:paraId="681DB240" w14:textId="45CF6A9C" w:rsidR="00BD2754" w:rsidRPr="00BD2754" w:rsidRDefault="00BD2754" w:rsidP="00BD2754">
            <w:pPr>
              <w:jc w:val="center"/>
              <w:rPr>
                <w:b/>
                <w:bCs/>
              </w:rPr>
            </w:pPr>
            <w:r w:rsidRPr="00BD2754">
              <w:rPr>
                <w:b/>
                <w:bCs/>
              </w:rPr>
              <w:t>HARRY POTTER</w:t>
            </w:r>
          </w:p>
        </w:tc>
        <w:tc>
          <w:tcPr>
            <w:tcW w:w="3685" w:type="dxa"/>
          </w:tcPr>
          <w:p w14:paraId="564C4127" w14:textId="6C816AF0" w:rsidR="00BD2754" w:rsidRPr="00BD2754" w:rsidRDefault="00BD2754" w:rsidP="00BD2754">
            <w:pPr>
              <w:jc w:val="center"/>
              <w:rPr>
                <w:b/>
                <w:bCs/>
              </w:rPr>
            </w:pPr>
            <w:r w:rsidRPr="00BD2754">
              <w:rPr>
                <w:b/>
                <w:bCs/>
              </w:rPr>
              <w:t>TOM RIDDLE (VOLDEMORT)</w:t>
            </w:r>
          </w:p>
        </w:tc>
      </w:tr>
      <w:tr w:rsidR="00BD2754" w14:paraId="1144B1D9" w14:textId="77777777" w:rsidTr="00BD2754">
        <w:tc>
          <w:tcPr>
            <w:tcW w:w="1555" w:type="dxa"/>
            <w:vAlign w:val="center"/>
          </w:tcPr>
          <w:p w14:paraId="4478ED64" w14:textId="176525EA" w:rsidR="00BD2754" w:rsidRPr="00BD2754" w:rsidRDefault="00BD2754" w:rsidP="00BD2754">
            <w:pPr>
              <w:jc w:val="center"/>
              <w:rPr>
                <w:b/>
                <w:bCs/>
              </w:rPr>
            </w:pPr>
            <w:r w:rsidRPr="00BD2754">
              <w:rPr>
                <w:b/>
                <w:bCs/>
              </w:rPr>
              <w:t>INCLUSION</w:t>
            </w:r>
          </w:p>
        </w:tc>
        <w:tc>
          <w:tcPr>
            <w:tcW w:w="3827" w:type="dxa"/>
          </w:tcPr>
          <w:p w14:paraId="6E37E20D" w14:textId="3FBF0EE8" w:rsidR="00BD2754" w:rsidRDefault="00BD2754" w:rsidP="00BD2754">
            <w:pPr>
              <w:spacing w:line="276" w:lineRule="auto"/>
              <w:jc w:val="both"/>
            </w:pPr>
            <w:r>
              <w:t>Harry was shunned since childhood and mistreated by his aunt and uncle because he was considered a danger to everyone around him, due to that reason he always yearned to find a place where he belonge</w:t>
            </w:r>
            <w:r w:rsidR="004D764D">
              <w:t>d</w:t>
            </w:r>
            <w:r>
              <w:t xml:space="preserve">, and Hogwarts was one of them. In Hogwarts, everyone respected Harry and he also found two of </w:t>
            </w:r>
            <w:r>
              <w:lastRenderedPageBreak/>
              <w:t>his best friends: Ron and Hermione.</w:t>
            </w:r>
          </w:p>
        </w:tc>
        <w:tc>
          <w:tcPr>
            <w:tcW w:w="3685" w:type="dxa"/>
          </w:tcPr>
          <w:p w14:paraId="70E80CEC" w14:textId="037F03B6" w:rsidR="00BD2754" w:rsidRDefault="00BD2754" w:rsidP="00BD2754">
            <w:pPr>
              <w:spacing w:line="276" w:lineRule="auto"/>
            </w:pPr>
            <w:r>
              <w:lastRenderedPageBreak/>
              <w:t>Like Harry, Tom was also an inauspicious child when his father abandoned his mother when she was pregnant. But unlike Harry, he didn’t want to play with anyone and want people left him alone.</w:t>
            </w:r>
          </w:p>
        </w:tc>
      </w:tr>
      <w:tr w:rsidR="00BD2754" w14:paraId="4DB11FFC" w14:textId="77777777" w:rsidTr="00BD2754">
        <w:tc>
          <w:tcPr>
            <w:tcW w:w="1555" w:type="dxa"/>
            <w:vAlign w:val="center"/>
          </w:tcPr>
          <w:p w14:paraId="13678BE8" w14:textId="01EDE277" w:rsidR="00BD2754" w:rsidRPr="00BD2754" w:rsidRDefault="00BD2754" w:rsidP="00BD2754">
            <w:pPr>
              <w:jc w:val="center"/>
              <w:rPr>
                <w:b/>
                <w:bCs/>
              </w:rPr>
            </w:pPr>
            <w:r w:rsidRPr="00BD2754">
              <w:rPr>
                <w:b/>
                <w:bCs/>
              </w:rPr>
              <w:t>CONTROL</w:t>
            </w:r>
          </w:p>
        </w:tc>
        <w:tc>
          <w:tcPr>
            <w:tcW w:w="3827" w:type="dxa"/>
          </w:tcPr>
          <w:p w14:paraId="066EEDFF" w14:textId="1236910A" w:rsidR="00BD2754" w:rsidRDefault="00BD2754" w:rsidP="00BD2754">
            <w:pPr>
              <w:spacing w:line="276" w:lineRule="auto"/>
              <w:jc w:val="both"/>
            </w:pPr>
            <w:r>
              <w:t>Harry Potter was a person who looked to get things done through teamwork. He was humble and brave, so that sometimes he was a driven person in some dangerous situations, and a person who knew to listen.</w:t>
            </w:r>
          </w:p>
        </w:tc>
        <w:tc>
          <w:tcPr>
            <w:tcW w:w="3685" w:type="dxa"/>
          </w:tcPr>
          <w:p w14:paraId="68ACF147" w14:textId="40F556A5" w:rsidR="00BD2754" w:rsidRDefault="00BD2754" w:rsidP="00BD2754">
            <w:pPr>
              <w:spacing w:line="276" w:lineRule="auto"/>
              <w:jc w:val="both"/>
            </w:pPr>
            <w:r>
              <w:t>Tom was the typical character for a brutal dictator. He feared death, so he used a lot of ruthless methods and without inability to love or trust anyone, just for his ambition to be immortal.</w:t>
            </w:r>
          </w:p>
        </w:tc>
      </w:tr>
      <w:tr w:rsidR="00BD2754" w14:paraId="7F74EF1E" w14:textId="77777777" w:rsidTr="00BD2754">
        <w:tc>
          <w:tcPr>
            <w:tcW w:w="1555" w:type="dxa"/>
            <w:vAlign w:val="center"/>
          </w:tcPr>
          <w:p w14:paraId="1F24F5AB" w14:textId="20CAD63E" w:rsidR="00BD2754" w:rsidRPr="00BD2754" w:rsidRDefault="00BD2754" w:rsidP="00BD2754">
            <w:pPr>
              <w:jc w:val="center"/>
              <w:rPr>
                <w:b/>
                <w:bCs/>
              </w:rPr>
            </w:pPr>
            <w:r w:rsidRPr="00BD2754">
              <w:rPr>
                <w:b/>
                <w:bCs/>
              </w:rPr>
              <w:t>AFFECTION</w:t>
            </w:r>
          </w:p>
        </w:tc>
        <w:tc>
          <w:tcPr>
            <w:tcW w:w="3827" w:type="dxa"/>
          </w:tcPr>
          <w:p w14:paraId="67F162E8" w14:textId="051A3683" w:rsidR="00BD2754" w:rsidRDefault="00BD2754" w:rsidP="00BD2754">
            <w:pPr>
              <w:spacing w:line="276" w:lineRule="auto"/>
              <w:jc w:val="both"/>
            </w:pPr>
            <w:r>
              <w:t xml:space="preserve">Harry always wanted people to see him as HARRY POTTER, not a </w:t>
            </w:r>
            <w:r w:rsidRPr="00504EC0">
              <w:rPr>
                <w:b/>
                <w:bCs/>
              </w:rPr>
              <w:t>second Voldemort</w:t>
            </w:r>
            <w:r>
              <w:t>. He really liked to chat with everyone and wanted to prove that he wouldn’t bring threats to them like Voldemort.</w:t>
            </w:r>
          </w:p>
        </w:tc>
        <w:tc>
          <w:tcPr>
            <w:tcW w:w="3685" w:type="dxa"/>
          </w:tcPr>
          <w:p w14:paraId="326C4A8E" w14:textId="4F527E9A" w:rsidR="00BD2754" w:rsidRDefault="00BD2754" w:rsidP="00BD2754">
            <w:pPr>
              <w:spacing w:line="276" w:lineRule="auto"/>
              <w:jc w:val="both"/>
            </w:pPr>
            <w:r>
              <w:t>He had no affection from anyone and didn’t try to make everyone love him. Because of the painful past, he really hated everyone around him. He had no love, no conscience, no mercy and no stopping his ambition to be immortal.</w:t>
            </w:r>
          </w:p>
        </w:tc>
      </w:tr>
    </w:tbl>
    <w:p w14:paraId="195C2DBF" w14:textId="2F750E6E" w:rsidR="005B0B39" w:rsidRDefault="002F4700" w:rsidP="005B0B39">
      <w:r>
        <w:t xml:space="preserve"> </w:t>
      </w:r>
      <w:r w:rsidR="00BD2754">
        <w:rPr>
          <w:noProof/>
        </w:rPr>
        <mc:AlternateContent>
          <mc:Choice Requires="wpg">
            <w:drawing>
              <wp:inline distT="0" distB="0" distL="0" distR="0" wp14:anchorId="2F39F8FF" wp14:editId="0CB5CF0D">
                <wp:extent cx="5681709" cy="3950563"/>
                <wp:effectExtent l="0" t="0" r="0" b="0"/>
                <wp:docPr id="10" name="Group 10"/>
                <wp:cNvGraphicFramePr/>
                <a:graphic xmlns:a="http://schemas.openxmlformats.org/drawingml/2006/main">
                  <a:graphicData uri="http://schemas.microsoft.com/office/word/2010/wordprocessingGroup">
                    <wpg:wgp>
                      <wpg:cNvGrpSpPr/>
                      <wpg:grpSpPr>
                        <a:xfrm>
                          <a:off x="0" y="0"/>
                          <a:ext cx="5681709" cy="3950563"/>
                          <a:chOff x="0" y="0"/>
                          <a:chExt cx="5450803" cy="3772637"/>
                        </a:xfrm>
                      </wpg:grpSpPr>
                      <pic:pic xmlns:pic="http://schemas.openxmlformats.org/drawingml/2006/picture">
                        <pic:nvPicPr>
                          <pic:cNvPr id="8" name="Picture 8" descr="Harry and Voldemort by Mike1306 on DeviantArt"/>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598" y="0"/>
                            <a:ext cx="5450205" cy="3406140"/>
                          </a:xfrm>
                          <a:prstGeom prst="rect">
                            <a:avLst/>
                          </a:prstGeom>
                        </pic:spPr>
                      </pic:pic>
                      <wps:wsp>
                        <wps:cNvPr id="9" name="Text Box 9"/>
                        <wps:cNvSpPr txBox="1"/>
                        <wps:spPr>
                          <a:xfrm>
                            <a:off x="0" y="3405607"/>
                            <a:ext cx="5449570" cy="367030"/>
                          </a:xfrm>
                          <a:prstGeom prst="rect">
                            <a:avLst/>
                          </a:prstGeom>
                          <a:solidFill>
                            <a:prstClr val="white"/>
                          </a:solidFill>
                          <a:ln>
                            <a:noFill/>
                          </a:ln>
                        </wps:spPr>
                        <wps:txbx>
                          <w:txbxContent>
                            <w:p w14:paraId="5BDC9209" w14:textId="36E07BF2" w:rsidR="00BD2754" w:rsidRPr="00BD2754" w:rsidRDefault="001E5EA3" w:rsidP="00BD2754">
                              <w:pPr>
                                <w:rPr>
                                  <w:sz w:val="18"/>
                                  <w:szCs w:val="18"/>
                                </w:rPr>
                              </w:pPr>
                              <w:hyperlink r:id="rId10" w:history="1">
                                <w:r w:rsidR="00BD2754" w:rsidRPr="00BD2754">
                                  <w:rPr>
                                    <w:rStyle w:val="Hyperlink"/>
                                    <w:sz w:val="18"/>
                                    <w:szCs w:val="18"/>
                                  </w:rPr>
                                  <w:t>This Photo</w:t>
                                </w:r>
                              </w:hyperlink>
                              <w:r w:rsidR="00BD2754" w:rsidRPr="00BD2754">
                                <w:rPr>
                                  <w:sz w:val="18"/>
                                  <w:szCs w:val="18"/>
                                </w:rPr>
                                <w:t xml:space="preserve"> by Unknown Author is licensed under </w:t>
                              </w:r>
                              <w:hyperlink r:id="rId11" w:history="1">
                                <w:r w:rsidR="00BD2754" w:rsidRPr="00BD2754">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39F8FF" id="Group 10" o:spid="_x0000_s1026" style="width:447.4pt;height:311.05pt;mso-position-horizontal-relative:char;mso-position-vertical-relative:line" coordsize="54508,3772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2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Harry and Voldemort by Mike1306 on DeviantArt" style="position:absolute;left:5;width:54503;height:34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">
                  <v:imagedata r:id="rId12" o:title="Harry and Voldemort by Mike1306 on DeviantArt"/>
                </v:shape>
                <v:shapetype id="_x0000_t202" coordsize="21600,21600" o:spt="202" path="m,l,21600r21600,l21600,xe">
                  <v:stroke joinstyle="miter"/>
                  <v:path gradientshapeok="t" o:connecttype="rect"/>
                </v:shapetype>
                <v:shape id="Text Box 9" o:spid="_x0000_s1028" type="#_x0000_t202" style="position:absolute;top:34056;width:54495;height:3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" stroked="f">
                  <v:textbox>
                    <w:txbxContent>
                      <w:p w14:paraId="5BDC9209" w14:textId="36E07BF2" w:rsidR="00BD2754" w:rsidRPr="00BD2754" w:rsidRDefault="001E5EA3" w:rsidP="00BD2754">
                        <w:pPr>
                          <w:rPr>
                            <w:sz w:val="18"/>
                            <w:szCs w:val="18"/>
                          </w:rPr>
                        </w:pPr>
                        <w:hyperlink r:id="rId13" w:history="1">
                          <w:r w:rsidR="00BD2754" w:rsidRPr="00BD2754">
                            <w:rPr>
                              <w:rStyle w:val="Hyperlink"/>
                              <w:sz w:val="18"/>
                              <w:szCs w:val="18"/>
                            </w:rPr>
                            <w:t>This Photo</w:t>
                          </w:r>
                        </w:hyperlink>
                        <w:r w:rsidR="00BD2754" w:rsidRPr="00BD2754">
                          <w:rPr>
                            <w:sz w:val="18"/>
                            <w:szCs w:val="18"/>
                          </w:rPr>
                          <w:t xml:space="preserve"> by Unknown Author is licensed under </w:t>
                        </w:r>
                        <w:hyperlink r:id="rId14" w:history="1">
                          <w:r w:rsidR="00BD2754" w:rsidRPr="00BD2754">
                            <w:rPr>
                              <w:rStyle w:val="Hyperlink"/>
                              <w:sz w:val="18"/>
                              <w:szCs w:val="18"/>
                            </w:rPr>
                            <w:t>CC BY-NC-ND</w:t>
                          </w:r>
                        </w:hyperlink>
                      </w:p>
                    </w:txbxContent>
                  </v:textbox>
                </v:shape>
                <w10:anchorlock/>
              </v:group>
            </w:pict>
          </mc:Fallback>
        </mc:AlternateContent>
      </w:r>
    </w:p>
    <w:p w14:paraId="38B75519" w14:textId="2CA0506D" w:rsidR="005B0B39" w:rsidRDefault="005B0B39" w:rsidP="003A07A7">
      <w:pPr>
        <w:pStyle w:val="Heading1"/>
        <w:ind w:right="-489"/>
      </w:pPr>
      <w:r>
        <w:lastRenderedPageBreak/>
        <w:t>maslow’s hierachy of needs</w:t>
      </w:r>
    </w:p>
    <w:p w14:paraId="7C42A85E" w14:textId="77777777" w:rsidR="00583B7B" w:rsidRDefault="00583B7B" w:rsidP="003A07A7">
      <w:pPr>
        <w:ind w:right="-489"/>
        <w:jc w:val="center"/>
        <w:rPr>
          <w:rFonts w:ascii="Times New Roman" w:eastAsia="Times New Roman" w:hAnsi="Times New Roman" w:cs="Times New Roman"/>
          <w:color w:val="auto"/>
          <w:sz w:val="24"/>
          <w:szCs w:val="24"/>
          <w:lang w:val="en-VN" w:eastAsia="en-US"/>
        </w:rPr>
      </w:pPr>
      <w:r w:rsidRPr="00EA1C7D">
        <w:rPr>
          <w:rFonts w:ascii="Times New Roman" w:eastAsia="Times New Roman" w:hAnsi="Times New Roman" w:cs="Times New Roman"/>
          <w:color w:val="auto"/>
          <w:sz w:val="24"/>
          <w:szCs w:val="24"/>
          <w:lang w:val="en-VN" w:eastAsia="en-US"/>
        </w:rPr>
        <w:fldChar w:fldCharType="begin"/>
      </w:r>
      <w:r w:rsidRPr="00EA1C7D">
        <w:rPr>
          <w:rFonts w:ascii="Times New Roman" w:eastAsia="Times New Roman" w:hAnsi="Times New Roman" w:cs="Times New Roman"/>
          <w:color w:val="auto"/>
          <w:sz w:val="24"/>
          <w:szCs w:val="24"/>
          <w:lang w:val="en-VN" w:eastAsia="en-US"/>
        </w:rPr>
        <w:instrText xml:space="preserve"> INCLUDEPICTURE "https://www.professionalacademy.com/media/images-news/Maslows%20Hierarchy%20of%20Needs2.png" \* MERGEFORMATINET </w:instrText>
      </w:r>
      <w:r w:rsidRPr="00EA1C7D">
        <w:rPr>
          <w:rFonts w:ascii="Times New Roman" w:eastAsia="Times New Roman" w:hAnsi="Times New Roman" w:cs="Times New Roman"/>
          <w:color w:val="auto"/>
          <w:sz w:val="24"/>
          <w:szCs w:val="24"/>
          <w:lang w:val="en-VN" w:eastAsia="en-US"/>
        </w:rPr>
        <w:fldChar w:fldCharType="separate"/>
      </w:r>
      <w:r w:rsidRPr="005B0B39">
        <w:rPr>
          <w:noProof/>
          <w:lang w:val="en-VN" w:eastAsia="en-US"/>
        </w:rPr>
        <w:drawing>
          <wp:inline distT="0" distB="0" distL="0" distR="0" wp14:anchorId="64E342DE" wp14:editId="7D89328F">
            <wp:extent cx="5450205" cy="5095783"/>
            <wp:effectExtent l="0" t="0" r="0" b="0"/>
            <wp:docPr id="11" name="Picture 11" descr="Marketing Theories Explained - Maslow&amp;#39;s Hierarchy of N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rketing Theories Explained - Maslow&amp;#39;s Hierarchy of Needs"/>
                    <pic:cNvPicPr>
                      <a:picLocks noChangeAspect="1" noChangeArrowheads="1"/>
                    </pic:cNvPicPr>
                  </pic:nvPicPr>
                  <pic:blipFill rotWithShape="1">
                    <a:blip r:embed="rId15">
                      <a:extLst>
                        <a:ext uri="{28A0092B-C50C-407E-A947-70E740481C1C}">
                          <a14:useLocalDpi xmlns:a14="http://schemas.microsoft.com/office/drawing/2010/main" val="0"/>
                        </a:ext>
                      </a:extLst>
                    </a:blip>
                    <a:srcRect b="6503"/>
                    <a:stretch/>
                  </pic:blipFill>
                  <pic:spPr bwMode="auto">
                    <a:xfrm>
                      <a:off x="0" y="0"/>
                      <a:ext cx="5450205" cy="5095783"/>
                    </a:xfrm>
                    <a:prstGeom prst="rect">
                      <a:avLst/>
                    </a:prstGeom>
                    <a:noFill/>
                    <a:ln>
                      <a:noFill/>
                    </a:ln>
                    <a:extLst>
                      <a:ext uri="{53640926-AAD7-44D8-BBD7-CCE9431645EC}">
                        <a14:shadowObscured xmlns:a14="http://schemas.microsoft.com/office/drawing/2010/main"/>
                      </a:ext>
                    </a:extLst>
                  </pic:spPr>
                </pic:pic>
              </a:graphicData>
            </a:graphic>
          </wp:inline>
        </w:drawing>
      </w:r>
      <w:r w:rsidRPr="00EA1C7D">
        <w:rPr>
          <w:rFonts w:ascii="Times New Roman" w:eastAsia="Times New Roman" w:hAnsi="Times New Roman" w:cs="Times New Roman"/>
          <w:color w:val="auto"/>
          <w:sz w:val="24"/>
          <w:szCs w:val="24"/>
          <w:lang w:val="en-VN" w:eastAsia="en-US"/>
        </w:rPr>
        <w:fldChar w:fldCharType="end"/>
      </w:r>
    </w:p>
    <w:p w14:paraId="3C13D425" w14:textId="4C1FD531" w:rsidR="005B0B39" w:rsidRPr="005B0B39" w:rsidRDefault="005B0B39" w:rsidP="00D544A1">
      <w:pPr>
        <w:ind w:right="-489"/>
        <w:jc w:val="both"/>
      </w:pPr>
      <w:r w:rsidRPr="005B0B39">
        <w:rPr>
          <w:b/>
          <w:bCs/>
        </w:rPr>
        <w:t>Maslow’s hierarchy of needs</w:t>
      </w:r>
      <w:r>
        <w:t xml:space="preserve"> is a motivational theory in psychology comprising a five-tier model of human needs, often depicted as hierarchical levels within a pyramid.</w:t>
      </w:r>
    </w:p>
    <w:p w14:paraId="12A2608D" w14:textId="5927F426" w:rsidR="005B0B39" w:rsidRDefault="005B0B39" w:rsidP="00D544A1">
      <w:pPr>
        <w:pStyle w:val="ListParagraph"/>
        <w:numPr>
          <w:ilvl w:val="0"/>
          <w:numId w:val="14"/>
        </w:numPr>
        <w:ind w:right="-489"/>
        <w:jc w:val="both"/>
      </w:pPr>
      <w:r w:rsidRPr="00EA1C7D">
        <w:rPr>
          <w:b/>
          <w:bCs/>
        </w:rPr>
        <w:t>Physiological needs</w:t>
      </w:r>
      <w:r>
        <w:t xml:space="preserve">: </w:t>
      </w:r>
      <w:r w:rsidR="00EA1C7D" w:rsidRPr="00EA1C7D">
        <w:t>These are necessities for human life, such as air, water, food, sex, and clothes.</w:t>
      </w:r>
    </w:p>
    <w:p w14:paraId="3216EEEA" w14:textId="3A9CC392" w:rsidR="005B0B39" w:rsidRDefault="005B0B39" w:rsidP="00D544A1">
      <w:pPr>
        <w:pStyle w:val="ListParagraph"/>
        <w:numPr>
          <w:ilvl w:val="0"/>
          <w:numId w:val="14"/>
        </w:numPr>
        <w:ind w:right="-489"/>
        <w:jc w:val="both"/>
      </w:pPr>
      <w:r w:rsidRPr="00EA1C7D">
        <w:rPr>
          <w:b/>
          <w:bCs/>
        </w:rPr>
        <w:t>Safety needs</w:t>
      </w:r>
      <w:r>
        <w:t>:</w:t>
      </w:r>
      <w:r w:rsidR="00EA1C7D">
        <w:t xml:space="preserve"> </w:t>
      </w:r>
      <w:r w:rsidR="00EA1C7D" w:rsidRPr="00EA1C7D">
        <w:t>In their daily lives, individuals seek order, predictability, and control. These requirements can be met by the family and society (</w:t>
      </w:r>
      <w:r w:rsidR="004D764D" w:rsidRPr="00EA1C7D">
        <w:t>e.g.,</w:t>
      </w:r>
      <w:r w:rsidR="00EA1C7D" w:rsidRPr="00EA1C7D">
        <w:t xml:space="preserve"> police, schools, hospital)</w:t>
      </w:r>
    </w:p>
    <w:p w14:paraId="53368147" w14:textId="57E3CF8E" w:rsidR="005B0B39" w:rsidRDefault="005B0B39" w:rsidP="00D544A1">
      <w:pPr>
        <w:pStyle w:val="ListParagraph"/>
        <w:numPr>
          <w:ilvl w:val="0"/>
          <w:numId w:val="14"/>
        </w:numPr>
        <w:ind w:right="-489"/>
        <w:jc w:val="both"/>
      </w:pPr>
      <w:r w:rsidRPr="00EA1C7D">
        <w:rPr>
          <w:b/>
          <w:bCs/>
        </w:rPr>
        <w:lastRenderedPageBreak/>
        <w:t>Love/belonging needs</w:t>
      </w:r>
      <w:r>
        <w:t>:</w:t>
      </w:r>
      <w:r w:rsidR="00EA1C7D" w:rsidRPr="00EA1C7D">
        <w:t xml:space="preserve"> Social needs are the third level of human wants, and they include feelings of belonging. Belongingness is a human emotional need for interpersonal interactions and a sense of belonging to a community.</w:t>
      </w:r>
    </w:p>
    <w:p w14:paraId="5BC2949B" w14:textId="695A7C05" w:rsidR="005B0B39" w:rsidRDefault="005B0B39" w:rsidP="00D544A1">
      <w:pPr>
        <w:pStyle w:val="ListParagraph"/>
        <w:numPr>
          <w:ilvl w:val="0"/>
          <w:numId w:val="14"/>
        </w:numPr>
        <w:ind w:right="-489"/>
        <w:jc w:val="both"/>
      </w:pPr>
      <w:r w:rsidRPr="00EA1C7D">
        <w:rPr>
          <w:b/>
          <w:bCs/>
        </w:rPr>
        <w:t>Esteem needs</w:t>
      </w:r>
      <w:r>
        <w:t>:</w:t>
      </w:r>
      <w:r w:rsidR="00EA1C7D">
        <w:t xml:space="preserve"> </w:t>
      </w:r>
      <w:r w:rsidR="00EA1C7D" w:rsidRPr="00EA1C7D">
        <w:t>Achievement and respect are the fourth. Respect is the most fundamental requirement for children and adolescents, and it comes before true self-esteem or dignity.</w:t>
      </w:r>
    </w:p>
    <w:p w14:paraId="520668F3" w14:textId="77777777" w:rsidR="00EA1C7D" w:rsidRPr="00EA1C7D" w:rsidRDefault="005B0B39" w:rsidP="00D544A1">
      <w:pPr>
        <w:pStyle w:val="ListParagraph"/>
        <w:numPr>
          <w:ilvl w:val="0"/>
          <w:numId w:val="14"/>
        </w:numPr>
        <w:ind w:right="-489"/>
        <w:jc w:val="both"/>
      </w:pPr>
      <w:r w:rsidRPr="00EA1C7D">
        <w:rPr>
          <w:b/>
          <w:bCs/>
        </w:rPr>
        <w:t>Self</w:t>
      </w:r>
      <w:r w:rsidR="00EA1C7D" w:rsidRPr="00EA1C7D">
        <w:rPr>
          <w:b/>
          <w:bCs/>
        </w:rPr>
        <w:t>-</w:t>
      </w:r>
      <w:r w:rsidRPr="00EA1C7D">
        <w:rPr>
          <w:b/>
          <w:bCs/>
        </w:rPr>
        <w:t>actualization</w:t>
      </w:r>
      <w:r w:rsidR="00EA1C7D" w:rsidRPr="00EA1C7D">
        <w:rPr>
          <w:b/>
          <w:bCs/>
        </w:rPr>
        <w:t xml:space="preserve"> needs</w:t>
      </w:r>
      <w:r w:rsidR="00EA1C7D">
        <w:t>: Are the fifth and highest level in Maslow’s hierarchy, and refer to the realization of a person’s potential, self-fulfillment, seeking personal growth and peak experiences.</w:t>
      </w:r>
    </w:p>
    <w:p w14:paraId="09A6D1E4" w14:textId="6EBD92E8" w:rsidR="005B0B39" w:rsidRDefault="005B0B39" w:rsidP="00D544A1">
      <w:pPr>
        <w:ind w:left="360" w:right="-489"/>
        <w:rPr>
          <w:rFonts w:ascii="Times New Roman" w:eastAsia="Times New Roman" w:hAnsi="Times New Roman" w:cs="Times New Roman"/>
          <w:color w:val="auto"/>
          <w:sz w:val="24"/>
          <w:szCs w:val="24"/>
          <w:lang w:val="en-VN" w:eastAsia="en-US"/>
        </w:rPr>
      </w:pPr>
    </w:p>
    <w:p w14:paraId="30EFBDB4" w14:textId="2ED5E54D" w:rsidR="006C4AED" w:rsidRDefault="006C4AED" w:rsidP="00D544A1">
      <w:pPr>
        <w:pStyle w:val="Heading2"/>
        <w:ind w:right="-489"/>
      </w:pPr>
      <w:r>
        <w:t xml:space="preserve">Two characters have the same action but different needs – Naruto vs. </w:t>
      </w:r>
      <w:proofErr w:type="spellStart"/>
      <w:r>
        <w:t>Sasuke</w:t>
      </w:r>
      <w:proofErr w:type="spellEnd"/>
    </w:p>
    <w:tbl>
      <w:tblPr>
        <w:tblStyle w:val="TableGrid"/>
        <w:tblW w:w="9303" w:type="dxa"/>
        <w:tblLook w:val="04A0" w:firstRow="1" w:lastRow="0" w:firstColumn="1" w:lastColumn="0" w:noHBand="0" w:noVBand="1"/>
      </w:tblPr>
      <w:tblGrid>
        <w:gridCol w:w="2858"/>
        <w:gridCol w:w="3233"/>
        <w:gridCol w:w="3212"/>
      </w:tblGrid>
      <w:tr w:rsidR="006C4AED" w14:paraId="403B14EB" w14:textId="77777777" w:rsidTr="003A5A7B">
        <w:trPr>
          <w:trHeight w:val="628"/>
        </w:trPr>
        <w:tc>
          <w:tcPr>
            <w:tcW w:w="2858" w:type="dxa"/>
            <w:tcBorders>
              <w:bottom w:val="single" w:sz="4" w:space="0" w:color="auto"/>
              <w:tl2br w:val="single" w:sz="4" w:space="0" w:color="auto"/>
            </w:tcBorders>
          </w:tcPr>
          <w:p w14:paraId="5647A13B" w14:textId="77777777" w:rsidR="006C4AED" w:rsidRPr="006C4AED" w:rsidRDefault="006C4AED" w:rsidP="006C4AED">
            <w:pPr>
              <w:tabs>
                <w:tab w:val="right" w:pos="2641"/>
              </w:tabs>
              <w:rPr>
                <w:b/>
                <w:bCs/>
              </w:rPr>
            </w:pPr>
            <w:r w:rsidRPr="006C4AED">
              <w:rPr>
                <w:b/>
                <w:bCs/>
              </w:rPr>
              <w:tab/>
              <w:t>CHARACTER</w:t>
            </w:r>
          </w:p>
          <w:p w14:paraId="46CA5663" w14:textId="79FE919B" w:rsidR="006C4AED" w:rsidRPr="006C4AED" w:rsidRDefault="006C4AED" w:rsidP="006C4AED">
            <w:pPr>
              <w:tabs>
                <w:tab w:val="right" w:pos="2641"/>
              </w:tabs>
              <w:rPr>
                <w:b/>
                <w:bCs/>
              </w:rPr>
            </w:pPr>
            <w:r w:rsidRPr="006C4AED">
              <w:rPr>
                <w:b/>
                <w:bCs/>
              </w:rPr>
              <w:t>ACTION</w:t>
            </w:r>
          </w:p>
        </w:tc>
        <w:tc>
          <w:tcPr>
            <w:tcW w:w="3233" w:type="dxa"/>
            <w:vAlign w:val="center"/>
          </w:tcPr>
          <w:p w14:paraId="5B60FA9E" w14:textId="743495EF" w:rsidR="006C4AED" w:rsidRPr="006C4AED" w:rsidRDefault="006C4AED" w:rsidP="006C4AED">
            <w:pPr>
              <w:jc w:val="center"/>
              <w:rPr>
                <w:b/>
                <w:bCs/>
              </w:rPr>
            </w:pPr>
            <w:r w:rsidRPr="006C4AED">
              <w:rPr>
                <w:b/>
                <w:bCs/>
              </w:rPr>
              <w:t>NARUTO</w:t>
            </w:r>
          </w:p>
        </w:tc>
        <w:tc>
          <w:tcPr>
            <w:tcW w:w="3212" w:type="dxa"/>
            <w:vAlign w:val="center"/>
          </w:tcPr>
          <w:p w14:paraId="327B5365" w14:textId="666280F0" w:rsidR="006C4AED" w:rsidRPr="006C4AED" w:rsidRDefault="006C4AED" w:rsidP="006C4AED">
            <w:pPr>
              <w:jc w:val="center"/>
              <w:rPr>
                <w:b/>
                <w:bCs/>
              </w:rPr>
            </w:pPr>
            <w:r w:rsidRPr="006C4AED">
              <w:rPr>
                <w:b/>
                <w:bCs/>
              </w:rPr>
              <w:t>SASUKE</w:t>
            </w:r>
          </w:p>
        </w:tc>
      </w:tr>
      <w:tr w:rsidR="006C4AED" w14:paraId="3E9266E9" w14:textId="77777777" w:rsidTr="003A5A7B">
        <w:trPr>
          <w:trHeight w:val="1118"/>
        </w:trPr>
        <w:tc>
          <w:tcPr>
            <w:tcW w:w="2858" w:type="dxa"/>
            <w:tcBorders>
              <w:tl2br w:val="nil"/>
            </w:tcBorders>
            <w:vAlign w:val="center"/>
          </w:tcPr>
          <w:p w14:paraId="311125AE" w14:textId="6CE97A14" w:rsidR="006C4AED" w:rsidRDefault="00583B7B" w:rsidP="003A5A7B">
            <w:pPr>
              <w:tabs>
                <w:tab w:val="right" w:pos="2641"/>
              </w:tabs>
              <w:jc w:val="center"/>
            </w:pPr>
            <w:r>
              <w:t>Want to be the best ninja</w:t>
            </w:r>
          </w:p>
        </w:tc>
        <w:tc>
          <w:tcPr>
            <w:tcW w:w="3233" w:type="dxa"/>
          </w:tcPr>
          <w:p w14:paraId="79DF3F53" w14:textId="04A2B3D8" w:rsidR="006C4AED" w:rsidRDefault="001C3309" w:rsidP="006C4AED">
            <w:pPr>
              <w:jc w:val="both"/>
            </w:pPr>
            <w:r>
              <w:t>This is esteem needs, h</w:t>
            </w:r>
            <w:r w:rsidR="006C4AED">
              <w:t xml:space="preserve">e wanted to receive respect and recognition from everyone. Also, his passion is to become a </w:t>
            </w:r>
            <w:proofErr w:type="spellStart"/>
            <w:r w:rsidR="006C4AED">
              <w:t>Hokage</w:t>
            </w:r>
            <w:proofErr w:type="spellEnd"/>
            <w:r w:rsidR="006C4AED">
              <w:t xml:space="preserve"> – the best ninja in a village.</w:t>
            </w:r>
          </w:p>
        </w:tc>
        <w:tc>
          <w:tcPr>
            <w:tcW w:w="3212" w:type="dxa"/>
          </w:tcPr>
          <w:p w14:paraId="048D5F6C" w14:textId="750A0E61" w:rsidR="006C4AED" w:rsidRPr="006C4AED" w:rsidRDefault="006C4AED" w:rsidP="006C4AED">
            <w:pPr>
              <w:jc w:val="both"/>
            </w:pPr>
            <w:r>
              <w:t>He wanted to revenge on his brother because his brother killed the entire Uchiha clan.</w:t>
            </w:r>
            <w:r w:rsidR="001C3309">
              <w:t xml:space="preserve"> This is his greatest purpose depending on lack of love/belonging needs.</w:t>
            </w:r>
          </w:p>
        </w:tc>
      </w:tr>
      <w:tr w:rsidR="006C4AED" w14:paraId="0AF13933" w14:textId="77777777" w:rsidTr="003A5A7B">
        <w:trPr>
          <w:trHeight w:val="1118"/>
        </w:trPr>
        <w:tc>
          <w:tcPr>
            <w:tcW w:w="2858" w:type="dxa"/>
            <w:tcBorders>
              <w:tl2br w:val="nil"/>
            </w:tcBorders>
            <w:vAlign w:val="center"/>
          </w:tcPr>
          <w:p w14:paraId="74EC0835" w14:textId="7D0B7A3D" w:rsidR="006C4AED" w:rsidRDefault="00583B7B" w:rsidP="003A5A7B">
            <w:pPr>
              <w:tabs>
                <w:tab w:val="right" w:pos="2641"/>
              </w:tabs>
              <w:jc w:val="center"/>
            </w:pPr>
            <w:r>
              <w:t>Stay away from people voluntarily</w:t>
            </w:r>
          </w:p>
        </w:tc>
        <w:tc>
          <w:tcPr>
            <w:tcW w:w="3233" w:type="dxa"/>
          </w:tcPr>
          <w:p w14:paraId="1E03CCB9" w14:textId="0A155C9C" w:rsidR="006C4AED" w:rsidRDefault="00583B7B" w:rsidP="006C4AED">
            <w:pPr>
              <w:jc w:val="both"/>
            </w:pPr>
            <w:r>
              <w:t>He knew his hidden power could be harmful to people, he wanted to keep safe for everyone</w:t>
            </w:r>
            <w:r w:rsidR="00E25FB9">
              <w:t xml:space="preserve"> and for himself</w:t>
            </w:r>
            <w:r>
              <w:t>.</w:t>
            </w:r>
            <w:r w:rsidR="00E25FB9">
              <w:t xml:space="preserve"> This is his basic needs.</w:t>
            </w:r>
          </w:p>
        </w:tc>
        <w:tc>
          <w:tcPr>
            <w:tcW w:w="3212" w:type="dxa"/>
          </w:tcPr>
          <w:p w14:paraId="12D1853D" w14:textId="5A244932" w:rsidR="006C4AED" w:rsidRDefault="00583B7B" w:rsidP="006C4AED">
            <w:pPr>
              <w:jc w:val="both"/>
            </w:pPr>
            <w:r>
              <w:t>He wanted to hide his weakness in emotion to everyone.</w:t>
            </w:r>
            <w:r w:rsidR="00E25FB9">
              <w:t xml:space="preserve"> This is his </w:t>
            </w:r>
            <w:r w:rsidR="003A5A7B">
              <w:t>safety</w:t>
            </w:r>
            <w:r w:rsidR="00E25FB9">
              <w:t xml:space="preserve"> needs, he wanted to keep private.</w:t>
            </w:r>
          </w:p>
        </w:tc>
      </w:tr>
      <w:tr w:rsidR="00343E81" w14:paraId="1E4507A8" w14:textId="77777777" w:rsidTr="003A5A7B">
        <w:trPr>
          <w:trHeight w:val="1118"/>
        </w:trPr>
        <w:tc>
          <w:tcPr>
            <w:tcW w:w="2858" w:type="dxa"/>
            <w:tcBorders>
              <w:tl2br w:val="nil"/>
            </w:tcBorders>
            <w:vAlign w:val="center"/>
          </w:tcPr>
          <w:p w14:paraId="5F702E43" w14:textId="1515E674" w:rsidR="00343E81" w:rsidRDefault="00E25FB9" w:rsidP="003A5A7B">
            <w:pPr>
              <w:tabs>
                <w:tab w:val="right" w:pos="2641"/>
              </w:tabs>
              <w:jc w:val="center"/>
            </w:pPr>
            <w:r>
              <w:t>Married</w:t>
            </w:r>
          </w:p>
        </w:tc>
        <w:tc>
          <w:tcPr>
            <w:tcW w:w="3233" w:type="dxa"/>
          </w:tcPr>
          <w:p w14:paraId="6DABA351" w14:textId="77CB7EDC" w:rsidR="00343E81" w:rsidRDefault="00E25FB9" w:rsidP="006C4AED">
            <w:pPr>
              <w:jc w:val="both"/>
            </w:pPr>
            <w:r>
              <w:t xml:space="preserve">Naruto married </w:t>
            </w:r>
            <w:proofErr w:type="spellStart"/>
            <w:r>
              <w:t>Hinato</w:t>
            </w:r>
            <w:proofErr w:type="spellEnd"/>
            <w:r>
              <w:t xml:space="preserve"> depending on real love. Another reason is he was lack of family love since he was born. This is love/belonging needs that he wanted to be happy with his lover.</w:t>
            </w:r>
          </w:p>
        </w:tc>
        <w:tc>
          <w:tcPr>
            <w:tcW w:w="3212" w:type="dxa"/>
          </w:tcPr>
          <w:p w14:paraId="6CA5589A" w14:textId="0154E6B2" w:rsidR="00343E81" w:rsidRDefault="00E25FB9" w:rsidP="006C4AED">
            <w:pPr>
              <w:jc w:val="both"/>
            </w:pPr>
            <w:proofErr w:type="spellStart"/>
            <w:r>
              <w:t>Sasuke</w:t>
            </w:r>
            <w:proofErr w:type="spellEnd"/>
            <w:r>
              <w:t xml:space="preserve"> and Sakura married for love, but there was another big reason for him to marry: children. </w:t>
            </w:r>
            <w:proofErr w:type="spellStart"/>
            <w:r>
              <w:t>Sasuke</w:t>
            </w:r>
            <w:proofErr w:type="spellEnd"/>
            <w:r>
              <w:t xml:space="preserve"> is the last surviving Uchiha clan member. He wants his family to live on, he has to produce children.</w:t>
            </w:r>
            <w:r w:rsidR="003A5A7B">
              <w:t xml:space="preserve"> This is his biological and psychological needs.</w:t>
            </w:r>
          </w:p>
        </w:tc>
      </w:tr>
    </w:tbl>
    <w:p w14:paraId="0F811B37" w14:textId="5C85F2E2" w:rsidR="006C4AED" w:rsidRPr="006C4AED" w:rsidRDefault="003A07A7" w:rsidP="006C4AED">
      <w:r>
        <w:rPr>
          <w:noProof/>
        </w:rPr>
        <w:lastRenderedPageBreak/>
        <mc:AlternateContent>
          <mc:Choice Requires="wpg">
            <w:drawing>
              <wp:inline distT="0" distB="0" distL="0" distR="0" wp14:anchorId="19C3A70A" wp14:editId="708CC78B">
                <wp:extent cx="5450803" cy="3612568"/>
                <wp:effectExtent l="0" t="0" r="0" b="0"/>
                <wp:docPr id="20" name="Group 20"/>
                <wp:cNvGraphicFramePr/>
                <a:graphic xmlns:a="http://schemas.openxmlformats.org/drawingml/2006/main">
                  <a:graphicData uri="http://schemas.microsoft.com/office/word/2010/wordprocessingGroup">
                    <wpg:wgp>
                      <wpg:cNvGrpSpPr/>
                      <wpg:grpSpPr>
                        <a:xfrm>
                          <a:off x="0" y="0"/>
                          <a:ext cx="5450803" cy="3612568"/>
                          <a:chOff x="0" y="0"/>
                          <a:chExt cx="5450803" cy="3612568"/>
                        </a:xfrm>
                      </wpg:grpSpPr>
                      <pic:pic xmlns:pic="http://schemas.openxmlformats.org/drawingml/2006/picture">
                        <pic:nvPicPr>
                          <pic:cNvPr id="18" name="Picture 18" descr="Naruto 674 - double attack by DesignerRenan on DeviantArt"/>
                          <pic:cNvPicPr>
                            <a:picLocks noChangeAspect="1"/>
                          </pic:cNvPicPr>
                        </pic:nvPicPr>
                        <pic:blipFill>
                          <a:blip r:embed="rId16">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598" y="0"/>
                            <a:ext cx="5450205" cy="3246120"/>
                          </a:xfrm>
                          <a:prstGeom prst="rect">
                            <a:avLst/>
                          </a:prstGeom>
                        </pic:spPr>
                      </pic:pic>
                      <wps:wsp>
                        <wps:cNvPr id="19" name="Text Box 19"/>
                        <wps:cNvSpPr txBox="1"/>
                        <wps:spPr>
                          <a:xfrm>
                            <a:off x="0" y="3245538"/>
                            <a:ext cx="5449570" cy="367030"/>
                          </a:xfrm>
                          <a:prstGeom prst="rect">
                            <a:avLst/>
                          </a:prstGeom>
                          <a:solidFill>
                            <a:prstClr val="white"/>
                          </a:solidFill>
                          <a:ln>
                            <a:noFill/>
                          </a:ln>
                        </wps:spPr>
                        <wps:txbx>
                          <w:txbxContent>
                            <w:p w14:paraId="63164DFB" w14:textId="24238D2A" w:rsidR="003A07A7" w:rsidRPr="003A07A7" w:rsidRDefault="001E5EA3" w:rsidP="003A07A7">
                              <w:pPr>
                                <w:rPr>
                                  <w:sz w:val="18"/>
                                  <w:szCs w:val="18"/>
                                </w:rPr>
                              </w:pPr>
                              <w:hyperlink r:id="rId18" w:history="1">
                                <w:r w:rsidR="003A07A7" w:rsidRPr="003A07A7">
                                  <w:rPr>
                                    <w:rStyle w:val="Hyperlink"/>
                                    <w:sz w:val="18"/>
                                    <w:szCs w:val="18"/>
                                  </w:rPr>
                                  <w:t>This Photo</w:t>
                                </w:r>
                              </w:hyperlink>
                              <w:r w:rsidR="003A07A7" w:rsidRPr="003A07A7">
                                <w:rPr>
                                  <w:sz w:val="18"/>
                                  <w:szCs w:val="18"/>
                                </w:rPr>
                                <w:t xml:space="preserve"> by Unknown Author is licensed under </w:t>
                              </w:r>
                              <w:hyperlink r:id="rId19" w:history="1">
                                <w:r w:rsidR="003A07A7" w:rsidRPr="003A07A7">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9C3A70A" id="Group 20" o:spid="_x0000_s1029" style="width:429.2pt;height:284.45pt;mso-position-horizontal-relative:char;mso-position-vertical-relative:line" coordsize="54508,361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">
                <v:shape id="Picture 18" o:spid="_x0000_s1030" type="#_x0000_t75" alt="Naruto 674 - double attack by DesignerRenan on DeviantArt" style="position:absolute;left:5;width:54503;height:32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">
                  <v:imagedata r:id="rId20" o:title="Naruto 674 - double attack by DesignerRenan on DeviantArt"/>
                </v:shape>
                <v:shape id="Text Box 19" o:spid="_x0000_s1031" type="#_x0000_t202" style="position:absolute;top:32455;width:54495;height:3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" stroked="f">
                  <v:textbox style="mso-fit-shape-to-text:t">
                    <w:txbxContent>
                      <w:p w14:paraId="63164DFB" w14:textId="24238D2A" w:rsidR="003A07A7" w:rsidRPr="003A07A7" w:rsidRDefault="003A07A7" w:rsidP="003A07A7">
                        <w:pPr>
                          <w:rPr>
                            <w:sz w:val="18"/>
                            <w:szCs w:val="18"/>
                          </w:rPr>
                        </w:pPr>
                        <w:hyperlink r:id="rId21" w:history="1">
                          <w:r w:rsidRPr="003A07A7">
                            <w:rPr>
                              <w:rStyle w:val="Hyperlink"/>
                              <w:sz w:val="18"/>
                              <w:szCs w:val="18"/>
                            </w:rPr>
                            <w:t>This Photo</w:t>
                          </w:r>
                        </w:hyperlink>
                        <w:r w:rsidRPr="003A07A7">
                          <w:rPr>
                            <w:sz w:val="18"/>
                            <w:szCs w:val="18"/>
                          </w:rPr>
                          <w:t xml:space="preserve"> by Unknown Author is licensed under </w:t>
                        </w:r>
                        <w:hyperlink r:id="rId22" w:history="1">
                          <w:r w:rsidRPr="003A07A7">
                            <w:rPr>
                              <w:rStyle w:val="Hyperlink"/>
                              <w:sz w:val="18"/>
                              <w:szCs w:val="18"/>
                            </w:rPr>
                            <w:t>CC BY</w:t>
                          </w:r>
                        </w:hyperlink>
                      </w:p>
                    </w:txbxContent>
                  </v:textbox>
                </v:shape>
                <w10:anchorlock/>
              </v:group>
            </w:pict>
          </mc:Fallback>
        </mc:AlternateContent>
      </w:r>
    </w:p>
    <w:sectPr w:rsidR="006C4AED" w:rsidRPr="006C4AED" w:rsidSect="00004BA2">
      <w:headerReference w:type="even" r:id="rId23"/>
      <w:headerReference w:type="default" r:id="rId24"/>
      <w:footerReference w:type="even" r:id="rId25"/>
      <w:footerReference w:type="default" r:id="rId26"/>
      <w:headerReference w:type="first" r:id="rId27"/>
      <w:footerReference w:type="first" r:id="rId28"/>
      <w:pgSz w:w="12240" w:h="15840"/>
      <w:pgMar w:top="994" w:right="2174" w:bottom="1771" w:left="1483" w:header="432" w:footer="7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05E4AF" w14:textId="77777777" w:rsidR="001E5EA3" w:rsidRDefault="001E5EA3">
      <w:pPr>
        <w:spacing w:after="0" w:line="240" w:lineRule="auto"/>
      </w:pPr>
      <w:r>
        <w:separator/>
      </w:r>
    </w:p>
  </w:endnote>
  <w:endnote w:type="continuationSeparator" w:id="0">
    <w:p w14:paraId="5C3CB1DC" w14:textId="77777777" w:rsidR="001E5EA3" w:rsidRDefault="001E5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34012006"/>
      <w:docPartObj>
        <w:docPartGallery w:val="Page Numbers (Bottom of Page)"/>
        <w:docPartUnique/>
      </w:docPartObj>
    </w:sdtPr>
    <w:sdtEndPr>
      <w:rPr>
        <w:rStyle w:val="PageNumber"/>
      </w:rPr>
    </w:sdtEndPr>
    <w:sdtContent>
      <w:p w14:paraId="22BFC1DC" w14:textId="1F84B02A" w:rsidR="00004BA2" w:rsidRDefault="00004BA2" w:rsidP="009C4C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F21296" w14:textId="77777777" w:rsidR="00004BA2" w:rsidRDefault="00004BA2" w:rsidP="00004B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7428199"/>
      <w:docPartObj>
        <w:docPartGallery w:val="Page Numbers (Bottom of Page)"/>
        <w:docPartUnique/>
      </w:docPartObj>
    </w:sdtPr>
    <w:sdtEndPr>
      <w:rPr>
        <w:rStyle w:val="PageNumber"/>
      </w:rPr>
    </w:sdtEndPr>
    <w:sdtContent>
      <w:p w14:paraId="2B3DE540" w14:textId="491C8958" w:rsidR="00004BA2" w:rsidRDefault="00004BA2" w:rsidP="009C4C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AB20D75" w14:textId="2F6B5A47" w:rsidR="005C62B8" w:rsidRDefault="005C62B8" w:rsidP="00004BA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A8444" w14:textId="77777777" w:rsidR="001C3309" w:rsidRDefault="001C33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1C0D22" w14:textId="77777777" w:rsidR="001E5EA3" w:rsidRDefault="001E5EA3">
      <w:pPr>
        <w:spacing w:after="0" w:line="240" w:lineRule="auto"/>
      </w:pPr>
      <w:r>
        <w:separator/>
      </w:r>
    </w:p>
  </w:footnote>
  <w:footnote w:type="continuationSeparator" w:id="0">
    <w:p w14:paraId="6C4C0421" w14:textId="77777777" w:rsidR="001E5EA3" w:rsidRDefault="001E5E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98E24" w14:textId="77777777" w:rsidR="00AB0ED4" w:rsidRDefault="00AB0E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C1F4B" w14:textId="262F80C5" w:rsidR="008B0702" w:rsidRDefault="008B0702" w:rsidP="008B0702">
    <w:pPr>
      <w:pStyle w:val="Header"/>
      <w:jc w:val="center"/>
    </w:pPr>
    <w:r>
      <w:t>2</w:t>
    </w:r>
    <w:r w:rsidRPr="008B0702">
      <w:rPr>
        <w:vertAlign w:val="superscript"/>
      </w:rPr>
      <w:t>nd</w:t>
    </w:r>
    <w:r>
      <w:t xml:space="preserve"> Assignment SSG103 – Schutz and Maslow’s Theory Needs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DBF4E" w14:textId="77777777" w:rsidR="00AB0ED4" w:rsidRDefault="00AB0E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5824F83"/>
    <w:multiLevelType w:val="hybridMultilevel"/>
    <w:tmpl w:val="F0FC9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21185B"/>
    <w:multiLevelType w:val="hybridMultilevel"/>
    <w:tmpl w:val="5B4E4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D470B6"/>
    <w:multiLevelType w:val="hybridMultilevel"/>
    <w:tmpl w:val="ECEE0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6A6F2A"/>
    <w:multiLevelType w:val="hybridMultilevel"/>
    <w:tmpl w:val="41AE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40C"/>
    <w:rsid w:val="00004BA2"/>
    <w:rsid w:val="000A4B2D"/>
    <w:rsid w:val="001C3309"/>
    <w:rsid w:val="001E5EA3"/>
    <w:rsid w:val="002F4700"/>
    <w:rsid w:val="00326D45"/>
    <w:rsid w:val="00343E81"/>
    <w:rsid w:val="003A07A7"/>
    <w:rsid w:val="003A5A7B"/>
    <w:rsid w:val="004D764D"/>
    <w:rsid w:val="00504EC0"/>
    <w:rsid w:val="00583B7B"/>
    <w:rsid w:val="005B0B39"/>
    <w:rsid w:val="005C62B8"/>
    <w:rsid w:val="006767AA"/>
    <w:rsid w:val="006C4AED"/>
    <w:rsid w:val="00740480"/>
    <w:rsid w:val="00834184"/>
    <w:rsid w:val="00872A77"/>
    <w:rsid w:val="008B0702"/>
    <w:rsid w:val="008D340C"/>
    <w:rsid w:val="00A45449"/>
    <w:rsid w:val="00AB0ED4"/>
    <w:rsid w:val="00BC3960"/>
    <w:rsid w:val="00BD2754"/>
    <w:rsid w:val="00D544A1"/>
    <w:rsid w:val="00E25FB9"/>
    <w:rsid w:val="00E324FD"/>
    <w:rsid w:val="00EA1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BCD45"/>
  <w15:chartTrackingRefBased/>
  <w15:docId w15:val="{954CFD6B-96BB-BD42-AD57-A3C306BEF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semiHidden/>
    <w:unhideWhenUsed/>
    <w:qFormat/>
    <w:pPr>
      <w:outlineLvl w:val="9"/>
    </w:pPr>
  </w:style>
  <w:style w:type="character" w:customStyle="1" w:styleId="Heading3Char">
    <w:name w:val="Heading 3 Char"/>
    <w:basedOn w:val="DefaultParagraphFont"/>
    <w:link w:val="Heading3"/>
    <w:uiPriority w:val="9"/>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character" w:styleId="Hyperlink">
    <w:name w:val="Hyperlink"/>
    <w:basedOn w:val="DefaultParagraphFont"/>
    <w:uiPriority w:val="99"/>
    <w:unhideWhenUsed/>
    <w:rsid w:val="008D340C"/>
    <w:rPr>
      <w:color w:val="36A3B8" w:themeColor="hyperlink"/>
      <w:u w:val="single"/>
    </w:rPr>
  </w:style>
  <w:style w:type="character" w:styleId="UnresolvedMention">
    <w:name w:val="Unresolved Mention"/>
    <w:basedOn w:val="DefaultParagraphFont"/>
    <w:uiPriority w:val="99"/>
    <w:semiHidden/>
    <w:unhideWhenUsed/>
    <w:rsid w:val="008D340C"/>
    <w:rPr>
      <w:color w:val="605E5C"/>
      <w:shd w:val="clear" w:color="auto" w:fill="E1DFDD"/>
    </w:rPr>
  </w:style>
  <w:style w:type="paragraph" w:styleId="ListParagraph">
    <w:name w:val="List Paragraph"/>
    <w:basedOn w:val="Normal"/>
    <w:uiPriority w:val="34"/>
    <w:unhideWhenUsed/>
    <w:qFormat/>
    <w:rsid w:val="00834184"/>
    <w:pPr>
      <w:ind w:left="720"/>
      <w:contextualSpacing/>
    </w:pPr>
  </w:style>
  <w:style w:type="character" w:styleId="PageNumber">
    <w:name w:val="page number"/>
    <w:basedOn w:val="DefaultParagraphFont"/>
    <w:uiPriority w:val="99"/>
    <w:semiHidden/>
    <w:unhideWhenUsed/>
    <w:rsid w:val="00004B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588927">
      <w:bodyDiv w:val="1"/>
      <w:marLeft w:val="0"/>
      <w:marRight w:val="0"/>
      <w:marTop w:val="0"/>
      <w:marBottom w:val="0"/>
      <w:divBdr>
        <w:top w:val="none" w:sz="0" w:space="0" w:color="auto"/>
        <w:left w:val="none" w:sz="0" w:space="0" w:color="auto"/>
        <w:bottom w:val="none" w:sz="0" w:space="0" w:color="auto"/>
        <w:right w:val="none" w:sz="0" w:space="0" w:color="auto"/>
      </w:divBdr>
    </w:div>
    <w:div w:id="414013566">
      <w:bodyDiv w:val="1"/>
      <w:marLeft w:val="0"/>
      <w:marRight w:val="0"/>
      <w:marTop w:val="0"/>
      <w:marBottom w:val="0"/>
      <w:divBdr>
        <w:top w:val="none" w:sz="0" w:space="0" w:color="auto"/>
        <w:left w:val="none" w:sz="0" w:space="0" w:color="auto"/>
        <w:bottom w:val="none" w:sz="0" w:space="0" w:color="auto"/>
        <w:right w:val="none" w:sz="0" w:space="0" w:color="auto"/>
      </w:divBdr>
    </w:div>
    <w:div w:id="1039357465">
      <w:bodyDiv w:val="1"/>
      <w:marLeft w:val="0"/>
      <w:marRight w:val="0"/>
      <w:marTop w:val="0"/>
      <w:marBottom w:val="0"/>
      <w:divBdr>
        <w:top w:val="none" w:sz="0" w:space="0" w:color="auto"/>
        <w:left w:val="none" w:sz="0" w:space="0" w:color="auto"/>
        <w:bottom w:val="none" w:sz="0" w:space="0" w:color="auto"/>
        <w:right w:val="none" w:sz="0" w:space="0" w:color="auto"/>
      </w:divBdr>
    </w:div>
    <w:div w:id="1500071985">
      <w:bodyDiv w:val="1"/>
      <w:marLeft w:val="0"/>
      <w:marRight w:val="0"/>
      <w:marTop w:val="0"/>
      <w:marBottom w:val="0"/>
      <w:divBdr>
        <w:top w:val="none" w:sz="0" w:space="0" w:color="auto"/>
        <w:left w:val="none" w:sz="0" w:space="0" w:color="auto"/>
        <w:bottom w:val="none" w:sz="0" w:space="0" w:color="auto"/>
        <w:right w:val="none" w:sz="0" w:space="0" w:color="auto"/>
      </w:divBdr>
    </w:div>
    <w:div w:id="1980188446">
      <w:bodyDiv w:val="1"/>
      <w:marLeft w:val="0"/>
      <w:marRight w:val="0"/>
      <w:marTop w:val="0"/>
      <w:marBottom w:val="0"/>
      <w:divBdr>
        <w:top w:val="none" w:sz="0" w:space="0" w:color="auto"/>
        <w:left w:val="none" w:sz="0" w:space="0" w:color="auto"/>
        <w:bottom w:val="none" w:sz="0" w:space="0" w:color="auto"/>
        <w:right w:val="none" w:sz="0" w:space="0" w:color="auto"/>
      </w:divBdr>
      <w:divsChild>
        <w:div w:id="1494296013">
          <w:marLeft w:val="0"/>
          <w:marRight w:val="0"/>
          <w:marTop w:val="60"/>
          <w:marBottom w:val="0"/>
          <w:divBdr>
            <w:top w:val="none" w:sz="0" w:space="0" w:color="auto"/>
            <w:left w:val="none" w:sz="0" w:space="0" w:color="auto"/>
            <w:bottom w:val="none" w:sz="0" w:space="0" w:color="auto"/>
            <w:right w:val="none" w:sz="0" w:space="0" w:color="auto"/>
          </w:divBdr>
        </w:div>
      </w:divsChild>
    </w:div>
    <w:div w:id="1998461741">
      <w:bodyDiv w:val="1"/>
      <w:marLeft w:val="0"/>
      <w:marRight w:val="0"/>
      <w:marTop w:val="0"/>
      <w:marBottom w:val="0"/>
      <w:divBdr>
        <w:top w:val="none" w:sz="0" w:space="0" w:color="auto"/>
        <w:left w:val="none" w:sz="0" w:space="0" w:color="auto"/>
        <w:bottom w:val="none" w:sz="0" w:space="0" w:color="auto"/>
        <w:right w:val="none" w:sz="0" w:space="0" w:color="auto"/>
      </w:divBdr>
    </w:div>
    <w:div w:id="2108455036">
      <w:bodyDiv w:val="1"/>
      <w:marLeft w:val="0"/>
      <w:marRight w:val="0"/>
      <w:marTop w:val="0"/>
      <w:marBottom w:val="0"/>
      <w:divBdr>
        <w:top w:val="none" w:sz="0" w:space="0" w:color="auto"/>
        <w:left w:val="none" w:sz="0" w:space="0" w:color="auto"/>
        <w:bottom w:val="none" w:sz="0" w:space="0" w:color="auto"/>
        <w:right w:val="none" w:sz="0" w:space="0" w:color="auto"/>
      </w:divBdr>
      <w:divsChild>
        <w:div w:id="1403212679">
          <w:marLeft w:val="0"/>
          <w:marRight w:val="0"/>
          <w:marTop w:val="0"/>
          <w:marBottom w:val="0"/>
          <w:divBdr>
            <w:top w:val="none" w:sz="0" w:space="0" w:color="auto"/>
            <w:left w:val="none" w:sz="0" w:space="0" w:color="auto"/>
            <w:bottom w:val="none" w:sz="0" w:space="0" w:color="auto"/>
            <w:right w:val="none" w:sz="0" w:space="0" w:color="auto"/>
          </w:divBdr>
        </w:div>
        <w:div w:id="19032476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mike1306.deviantart.com/art/Harry-and-Voldemort-253320357" TargetMode="External"/><Relationship Id="rId18" Type="http://schemas.openxmlformats.org/officeDocument/2006/relationships/hyperlink" Target="https://designerrenan.deviantart.com/art/Naruto-674-double-attack-449640191"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designerrenan.deviantart.com/art/Naruto-674-double-attack-449640191" TargetMode="External"/><Relationship Id="rId7" Type="http://schemas.openxmlformats.org/officeDocument/2006/relationships/image" Target="media/image1.tiff"/><Relationship Id="rId12" Type="http://schemas.openxmlformats.org/officeDocument/2006/relationships/image" Target="media/image3.jpeg"/><Relationship Id="rId17" Type="http://schemas.openxmlformats.org/officeDocument/2006/relationships/hyperlink" Target="https://designerrenan.deviantart.com/art/Naruto-674-double-attack-449640191"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reativecommons.org/licenses/by-nc-nd/3.0/" TargetMode="External"/><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mike1306.deviantart.com/art/Harry-and-Voldemort-253320357" TargetMode="External"/><Relationship Id="rId19" Type="http://schemas.openxmlformats.org/officeDocument/2006/relationships/hyperlink" Target="https://creativecommons.org/licenses/by/3.0/" TargetMode="External"/><Relationship Id="rId4" Type="http://schemas.openxmlformats.org/officeDocument/2006/relationships/webSettings" Target="webSettings.xml"/><Relationship Id="rId9" Type="http://schemas.openxmlformats.org/officeDocument/2006/relationships/hyperlink" Target="https://mike1306.deviantart.com/art/Harry-and-Voldemort-253320357" TargetMode="External"/><Relationship Id="rId14" Type="http://schemas.openxmlformats.org/officeDocument/2006/relationships/hyperlink" Target="https://creativecommons.org/licenses/by-nc-nd/3.0/" TargetMode="External"/><Relationship Id="rId22" Type="http://schemas.openxmlformats.org/officeDocument/2006/relationships/hyperlink" Target="https://creativecommons.org/licenses/by/3.0/" TargetMode="External"/><Relationship Id="rId27" Type="http://schemas.openxmlformats.org/officeDocument/2006/relationships/header" Target="header3.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ydentran1909/Library/Containers/com.microsoft.Word/Data/Library/Application%20Support/Microsoft/Office/16.0/DTS/en-US%7b670501B1-EDE2-B349-8C5B-91B0D766E66F%7d/%7bC2B6D3E2-0F08-9F44-BB33-7B9C76D667D0%7dtf10002077.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{C2B6D3E2-0F08-9F44-BB33-7B9C76D667D0}tf10002077.dotx</Template>
  <TotalTime>30</TotalTime>
  <Pages>6</Pages>
  <Words>726</Words>
  <Characters>4142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Tran</dc:creator>
  <cp:keywords/>
  <dc:description/>
  <cp:lastModifiedBy>Duong Tran</cp:lastModifiedBy>
  <cp:revision>6</cp:revision>
  <dcterms:created xsi:type="dcterms:W3CDTF">2021-06-06T21:34:00Z</dcterms:created>
  <dcterms:modified xsi:type="dcterms:W3CDTF">2021-06-07T08:36:00Z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